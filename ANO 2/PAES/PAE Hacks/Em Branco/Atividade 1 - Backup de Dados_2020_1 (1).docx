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436" w:rsidRDefault="00975174" w:rsidP="009C3436">
      <w:pPr>
        <w:pStyle w:val="LabTitle"/>
      </w:pPr>
      <w:r>
        <w:t xml:space="preserve">Laboratório – Backup de dados para armazenamento externo </w:t>
      </w:r>
      <w:r w:rsidR="00A6166B" w:rsidRPr="00A6166B">
        <w:rPr>
          <w:color w:val="FF0000"/>
        </w:rPr>
        <w:t>(modificado)</w:t>
      </w:r>
    </w:p>
    <w:p w:rsidR="009C3436" w:rsidRDefault="009C3436" w:rsidP="009C3436">
      <w:pPr>
        <w:pStyle w:val="LabTitle"/>
      </w:pPr>
    </w:p>
    <w:p w:rsidR="009C3436" w:rsidRPr="009C3436" w:rsidRDefault="009C3436" w:rsidP="00D2501B">
      <w:pPr>
        <w:pStyle w:val="LabTitle"/>
        <w:spacing w:before="0" w:after="0" w:line="240" w:lineRule="auto"/>
        <w:rPr>
          <w:color w:val="002060"/>
        </w:rPr>
      </w:pPr>
      <w:r w:rsidRPr="009C3436">
        <w:rPr>
          <w:color w:val="002060"/>
        </w:rPr>
        <w:t xml:space="preserve">Nome: </w:t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  <w:t>RA:</w:t>
      </w:r>
      <w:r>
        <w:rPr>
          <w:color w:val="002060"/>
        </w:rPr>
        <w:br/>
      </w:r>
      <w:r w:rsidRPr="009C3436">
        <w:rPr>
          <w:color w:val="002060"/>
        </w:rPr>
        <w:t xml:space="preserve">Nome: </w:t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bookmarkStart w:id="0" w:name="_GoBack"/>
      <w:bookmarkEnd w:id="0"/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  <w:t>RA:</w:t>
      </w:r>
      <w:r>
        <w:rPr>
          <w:color w:val="002060"/>
        </w:rPr>
        <w:br/>
      </w:r>
      <w:r w:rsidRPr="009C3436">
        <w:rPr>
          <w:color w:val="002060"/>
        </w:rPr>
        <w:t xml:space="preserve">Nome: </w:t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</w:r>
      <w:r w:rsidRPr="009C3436">
        <w:rPr>
          <w:color w:val="002060"/>
        </w:rPr>
        <w:tab/>
        <w:t>RA:</w:t>
      </w:r>
    </w:p>
    <w:p w:rsidR="009C3436" w:rsidRDefault="009C3436" w:rsidP="009C3436">
      <w:pPr>
        <w:pStyle w:val="LabTitle"/>
      </w:pPr>
    </w:p>
    <w:p w:rsidR="009D2C27" w:rsidRDefault="009D2C27" w:rsidP="009C3436">
      <w:pPr>
        <w:pStyle w:val="LabTitle"/>
      </w:pPr>
      <w:r>
        <w:t>Objetivos</w:t>
      </w:r>
    </w:p>
    <w:p w:rsidR="0002636A" w:rsidRDefault="00776EFD" w:rsidP="00C26833">
      <w:pPr>
        <w:pStyle w:val="BodyTextL25"/>
      </w:pPr>
      <w:r>
        <w:t>Faça backup de dados do usuário.</w:t>
      </w:r>
    </w:p>
    <w:p w:rsidR="0085531D" w:rsidRDefault="0085531D" w:rsidP="0085531D">
      <w:pPr>
        <w:pStyle w:val="BodyTextL25Bold"/>
      </w:pPr>
      <w:r>
        <w:t>Parte 1: Use um disco local externo para fazer o backup de dados</w:t>
      </w:r>
    </w:p>
    <w:p w:rsidR="003B46E1" w:rsidRPr="0002636A" w:rsidRDefault="003B46E1" w:rsidP="0085531D">
      <w:pPr>
        <w:pStyle w:val="BodyTextL25Bold"/>
      </w:pPr>
      <w:r>
        <w:t>Parte 2: Use um disco remoto para fazer o backup de dados</w:t>
      </w:r>
    </w:p>
    <w:p w:rsidR="00C07FD9" w:rsidRDefault="009D2C27" w:rsidP="00216DDE">
      <w:pPr>
        <w:pStyle w:val="LabSection"/>
        <w:outlineLvl w:val="0"/>
      </w:pPr>
      <w:r>
        <w:t>Histórico/Cenário</w:t>
      </w:r>
    </w:p>
    <w:p w:rsidR="00737EEE" w:rsidRDefault="00776EFD" w:rsidP="00F240B0">
      <w:pPr>
        <w:pStyle w:val="BodyTextL25"/>
        <w:jc w:val="both"/>
      </w:pPr>
      <w:r>
        <w:t>É importante estabelecer uma estratégia de backup que inclua a recuperação de dados de arquivos pessoais.</w:t>
      </w:r>
      <w:r w:rsidR="00F240B0">
        <w:t xml:space="preserve"> </w:t>
      </w:r>
      <w:r>
        <w:t>Embora várias ferramentas de backup</w:t>
      </w:r>
      <w:r w:rsidR="0041181B">
        <w:t xml:space="preserve"> </w:t>
      </w:r>
      <w:r>
        <w:t xml:space="preserve">estejam disponíveis, este laboratório tem como foco o </w:t>
      </w:r>
      <w:r w:rsidR="0041181B">
        <w:t>backup externo inicialmente</w:t>
      </w:r>
      <w:r>
        <w:t>. Na parte 2, este laboratório usa o serviço do Dropbox para fazer backup de dados para uma unidade remota ou em nuvem.</w:t>
      </w:r>
    </w:p>
    <w:p w:rsidR="007D2AFE" w:rsidRDefault="007D2AFE" w:rsidP="00216DDE">
      <w:pPr>
        <w:pStyle w:val="LabSection"/>
        <w:outlineLvl w:val="0"/>
      </w:pPr>
      <w:r>
        <w:t xml:space="preserve">Recursos necessários </w:t>
      </w:r>
    </w:p>
    <w:p w:rsidR="0002636A" w:rsidRDefault="007B5099" w:rsidP="0002636A">
      <w:pPr>
        <w:pStyle w:val="Bulletlevel1"/>
      </w:pPr>
      <w:r>
        <w:t>Computador ou dispositivo móvel com acesso à Internet</w:t>
      </w:r>
    </w:p>
    <w:p w:rsidR="0002636A" w:rsidRDefault="00776EFD" w:rsidP="00200BB3">
      <w:pPr>
        <w:pStyle w:val="PartHead"/>
      </w:pPr>
      <w:r>
        <w:t>Backup em um disco local externo</w:t>
      </w:r>
    </w:p>
    <w:p w:rsidR="00776EFD" w:rsidRDefault="00776EFD" w:rsidP="00776EFD">
      <w:pPr>
        <w:pStyle w:val="StepHead"/>
      </w:pPr>
      <w:r>
        <w:t>Introdução às ferramentas de backup no Windows</w:t>
      </w:r>
    </w:p>
    <w:p w:rsidR="00776EFD" w:rsidRDefault="00776EFD" w:rsidP="00A6166B">
      <w:pPr>
        <w:pStyle w:val="BodyTextL25"/>
        <w:jc w:val="both"/>
      </w:pPr>
      <w:r>
        <w:t>O uso do computador e as exigências da empresa determinam com que frequência deve ser feito o backup de dados e o tipo de backup que deve ser feito. Executar um backup é uma tarefa que pode ser demorada. Se a estratégia de backup for seguida com atenção, não será necessário fazer backup todas as vezes em todos os arquivos. Somente arquivos que mudaram desde o último backup é que precisarão de um novo backup.</w:t>
      </w:r>
    </w:p>
    <w:p w:rsidR="00776EFD" w:rsidRDefault="00776EFD" w:rsidP="00A6166B">
      <w:pPr>
        <w:pStyle w:val="BodyTextL25"/>
        <w:jc w:val="both"/>
      </w:pPr>
      <w:r>
        <w:t xml:space="preserve">O Microsoft Windows inclui ferramentas de backup que podem serusadas para o backup de arquivos. Em versões anteriores ao Windows </w:t>
      </w:r>
      <w:r w:rsidR="00B35776">
        <w:t>10</w:t>
      </w:r>
      <w:r>
        <w:t xml:space="preserve">, era possível usar o recurso Backup e Restauração para fazer backup dos seus arquivos. O Windows </w:t>
      </w:r>
      <w:r w:rsidR="004A5175">
        <w:t>10</w:t>
      </w:r>
      <w:r>
        <w:t xml:space="preserve"> conta com o recurso Histórico de Arquivos, o qual pode ser usado para fazer backup dos arquivos existentes nas pastas Documentos, Música, Fotos, Vídeos e pastas da Área de Trabalho. Com o tempo, o Histórico de Arquivos cria um histórico dos seus arquivos, permitindo que você recupere versões específicas de um arquivo. Este é um recurso útil quando há arquivos perdidos ou danificados.</w:t>
      </w:r>
    </w:p>
    <w:p w:rsidR="00776EFD" w:rsidRDefault="00776EFD" w:rsidP="00A6166B">
      <w:pPr>
        <w:pStyle w:val="BodyTextL25"/>
        <w:jc w:val="both"/>
      </w:pPr>
      <w:r>
        <w:t>O Windows 7</w:t>
      </w:r>
      <w:r w:rsidR="003A58E0">
        <w:t xml:space="preserve"> conta</w:t>
      </w:r>
      <w:r>
        <w:t xml:space="preserve"> com uma ferramenta de backup diferente, chamada </w:t>
      </w:r>
      <w:r w:rsidR="003A58E0">
        <w:t>“</w:t>
      </w:r>
      <w:r>
        <w:rPr>
          <w:b/>
        </w:rPr>
        <w:t>Backup e Restauração”</w:t>
      </w:r>
      <w:r>
        <w:t>. Quando uma unidade externa for selecionada, o Windows 7 oferecerá a oportunidade de usar a unidade nova como um dispositivo alternativo. Use Backup e Restauração para gerenciar backups.</w:t>
      </w:r>
    </w:p>
    <w:p w:rsidR="00776EFD" w:rsidRPr="00530807" w:rsidRDefault="00776EFD" w:rsidP="00776EFD">
      <w:pPr>
        <w:pStyle w:val="BodyTextL25"/>
        <w:rPr>
          <w:b/>
        </w:rPr>
      </w:pPr>
      <w:r>
        <w:rPr>
          <w:b/>
        </w:rPr>
        <w:t>Para acessar o utilitário Backup e Restauração no Windows 7, siga as etapas abaixo:</w:t>
      </w:r>
    </w:p>
    <w:p w:rsidR="00776EFD" w:rsidRDefault="00776EFD" w:rsidP="007F4113">
      <w:pPr>
        <w:pStyle w:val="SubStepAlpha"/>
      </w:pPr>
      <w:r>
        <w:lastRenderedPageBreak/>
        <w:t>Conecte uma unidade externa.</w:t>
      </w:r>
    </w:p>
    <w:p w:rsidR="00776EFD" w:rsidRDefault="00776EFD" w:rsidP="007F4113">
      <w:pPr>
        <w:pStyle w:val="SubStepAlpha"/>
      </w:pPr>
      <w:r>
        <w:t>Execute Backup e Restauração seguindo o caminho:</w:t>
      </w:r>
    </w:p>
    <w:p w:rsidR="00776EFD" w:rsidRPr="00530807" w:rsidRDefault="00776EFD" w:rsidP="00530807">
      <w:pPr>
        <w:pStyle w:val="BodyTextL50"/>
        <w:rPr>
          <w:b/>
        </w:rPr>
      </w:pPr>
      <w:r>
        <w:rPr>
          <w:b/>
        </w:rPr>
        <w:t>Iniciar &gt; Painel de Controle &gt; Backup e Restauração</w:t>
      </w:r>
    </w:p>
    <w:p w:rsidR="00776EFD" w:rsidRDefault="00776EFD" w:rsidP="00407592">
      <w:pPr>
        <w:pStyle w:val="SubStepAlpha"/>
        <w:numPr>
          <w:ilvl w:val="0"/>
          <w:numId w:val="0"/>
        </w:numPr>
        <w:ind w:left="360"/>
        <w:jc w:val="both"/>
      </w:pPr>
      <w:r>
        <w:rPr>
          <w:b/>
        </w:rPr>
        <w:t>Observação</w:t>
      </w:r>
      <w:r>
        <w:t>: Outros sistem</w:t>
      </w:r>
      <w:r w:rsidR="00053AA1">
        <w:t xml:space="preserve">as operacionais também possuem </w:t>
      </w:r>
      <w:r>
        <w:t xml:space="preserve">ferramentas de backup. O Apple OS X dispõe do Time </w:t>
      </w:r>
      <w:proofErr w:type="spellStart"/>
      <w:r>
        <w:t>Machine</w:t>
      </w:r>
      <w:proofErr w:type="spellEnd"/>
      <w:r>
        <w:t xml:space="preserve">, enquanto o Ubuntu Linux </w:t>
      </w:r>
      <w:r w:rsidR="00207FFB">
        <w:t xml:space="preserve">(Pesquisa </w:t>
      </w:r>
      <w:r w:rsidR="00207FFB">
        <w:sym w:font="Wingdings" w:char="F0E0"/>
      </w:r>
      <w:r w:rsidR="00207FFB">
        <w:t xml:space="preserve"> Backup)</w:t>
      </w:r>
      <w:r>
        <w:t>.</w:t>
      </w:r>
    </w:p>
    <w:p w:rsidR="00776EFD" w:rsidRDefault="00776EFD" w:rsidP="00776EFD">
      <w:pPr>
        <w:pStyle w:val="StepHead"/>
      </w:pPr>
      <w:r>
        <w:t>Como fazer backup das pastas de Documentos e</w:t>
      </w:r>
      <w:r w:rsidR="003A58E0">
        <w:t>/ou</w:t>
      </w:r>
      <w:r>
        <w:t xml:space="preserve"> Fotos</w:t>
      </w:r>
    </w:p>
    <w:p w:rsidR="00592DC9" w:rsidRDefault="00592DC9" w:rsidP="00407592">
      <w:pPr>
        <w:pStyle w:val="BodyTextL25"/>
        <w:jc w:val="both"/>
      </w:pPr>
      <w:r>
        <w:t>Agora que o disco externo está conectado e você sabe como encontrar a ferramenta de backup, configure-o para fazer backup das pastas de Documentos e Fotos todos os dias, às 3h.</w:t>
      </w:r>
    </w:p>
    <w:p w:rsidR="00592DC9" w:rsidRDefault="00592DC9" w:rsidP="00257A72">
      <w:pPr>
        <w:pStyle w:val="SubStepAlpha"/>
      </w:pPr>
      <w:r>
        <w:t xml:space="preserve">Abra </w:t>
      </w:r>
      <w:r>
        <w:rPr>
          <w:b/>
        </w:rPr>
        <w:t>Backup e Restauração</w:t>
      </w:r>
      <w:r>
        <w:t xml:space="preserve"> (Windows 7).</w:t>
      </w:r>
    </w:p>
    <w:p w:rsidR="00592DC9" w:rsidRDefault="00592DC9" w:rsidP="00257A72">
      <w:pPr>
        <w:pStyle w:val="SubStepAlpha"/>
      </w:pPr>
      <w:r>
        <w:t>Selecione a unidade externa que você deseja usar para receber o backup.</w:t>
      </w:r>
    </w:p>
    <w:p w:rsidR="00592DC9" w:rsidRDefault="00592DC9" w:rsidP="00A6166B">
      <w:pPr>
        <w:pStyle w:val="SubStepAlpha"/>
        <w:jc w:val="both"/>
      </w:pPr>
      <w:r>
        <w:t xml:space="preserve">Especifique o que deseja fazer de backup para o disco. Para este laboratório, escolha as pastas </w:t>
      </w:r>
      <w:r>
        <w:rPr>
          <w:b/>
        </w:rPr>
        <w:t>Documentos</w:t>
      </w:r>
      <w:r>
        <w:t xml:space="preserve"> e</w:t>
      </w:r>
      <w:r w:rsidR="0083305A">
        <w:t>/ou</w:t>
      </w:r>
      <w:r>
        <w:t xml:space="preserve"> </w:t>
      </w:r>
      <w:r>
        <w:rPr>
          <w:b/>
        </w:rPr>
        <w:t>Fotos</w:t>
      </w:r>
      <w:r>
        <w:t>.</w:t>
      </w:r>
    </w:p>
    <w:p w:rsidR="00592DC9" w:rsidRDefault="00592DC9" w:rsidP="00A6166B">
      <w:pPr>
        <w:pStyle w:val="SubStepAlpha"/>
        <w:keepNext/>
        <w:numPr>
          <w:ilvl w:val="0"/>
          <w:numId w:val="0"/>
        </w:numPr>
        <w:ind w:left="720"/>
        <w:jc w:val="both"/>
      </w:pPr>
      <w:r>
        <w:t>Configure um agendamento de backup. Para este laboratório, use diariamente às 3h</w:t>
      </w:r>
      <w:r w:rsidR="00A6166B">
        <w:t xml:space="preserve">. </w:t>
      </w:r>
      <w:r>
        <w:t>Por que você optaria por realizar backups às 3h?</w:t>
      </w:r>
    </w:p>
    <w:p w:rsidR="002540AA" w:rsidRDefault="00592DC9" w:rsidP="00530807">
      <w:pPr>
        <w:pStyle w:val="SubStepAlpha"/>
        <w:keepNext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2540AA" w:rsidRDefault="00592DC9" w:rsidP="00530807">
      <w:pPr>
        <w:pStyle w:val="SubStepAlpha"/>
        <w:keepNext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592DC9" w:rsidRDefault="00592DC9" w:rsidP="00257A72">
      <w:pPr>
        <w:pStyle w:val="SubStepAlpha"/>
      </w:pPr>
      <w:r>
        <w:t xml:space="preserve">Inicie o backup clicando em </w:t>
      </w:r>
      <w:r>
        <w:rPr>
          <w:b/>
        </w:rPr>
        <w:t>Salvar configurações e executar backup</w:t>
      </w:r>
      <w:r>
        <w:t>.</w:t>
      </w:r>
    </w:p>
    <w:p w:rsidR="00257A72" w:rsidRDefault="00776EFD" w:rsidP="00257A72">
      <w:pPr>
        <w:pStyle w:val="PartHead"/>
      </w:pPr>
      <w:r>
        <w:t>Como fazer backup em um disco remoto</w:t>
      </w:r>
    </w:p>
    <w:p w:rsidR="00B1338E" w:rsidRDefault="00B1338E" w:rsidP="00B1338E">
      <w:pPr>
        <w:pStyle w:val="StepHead"/>
      </w:pPr>
      <w:r>
        <w:t>Familiarize-se com os serviços de backup em nuvem</w:t>
      </w:r>
    </w:p>
    <w:p w:rsidR="00B1338E" w:rsidRDefault="00B1338E" w:rsidP="00407592">
      <w:pPr>
        <w:pStyle w:val="BodyTextL25"/>
        <w:jc w:val="both"/>
      </w:pPr>
      <w:r>
        <w:t>Outra opção para um destino de backup é um disco remoto. Este pode ser um serviço completo em nuvem. Os Backups remotos também são muito comuns.</w:t>
      </w:r>
    </w:p>
    <w:p w:rsidR="008B48F0" w:rsidRDefault="008B48F0" w:rsidP="00530807">
      <w:pPr>
        <w:pStyle w:val="BodyTextL50"/>
        <w:rPr>
          <w:rStyle w:val="AnswerGray"/>
          <w:b/>
        </w:rPr>
      </w:pPr>
    </w:p>
    <w:p w:rsidR="00D333BC" w:rsidRDefault="00D333BC" w:rsidP="00D333BC">
      <w:pPr>
        <w:pStyle w:val="SubStepAlpha"/>
        <w:keepNext/>
      </w:pPr>
      <w:r>
        <w:t>Liste alguns exemplos de serviços de backup baseados na nuvem.</w:t>
      </w:r>
    </w:p>
    <w:p w:rsidR="00D333BC" w:rsidRDefault="00D333BC" w:rsidP="00D333BC">
      <w:pPr>
        <w:pStyle w:val="BodyTextL50"/>
        <w:keepNext/>
      </w:pPr>
      <w:r>
        <w:t>____________________________________________________________________________________</w:t>
      </w:r>
    </w:p>
    <w:p w:rsidR="00D333BC" w:rsidRDefault="00D333BC" w:rsidP="00D333BC">
      <w:pPr>
        <w:pStyle w:val="BodyTextL50"/>
        <w:keepNext/>
      </w:pPr>
      <w:r>
        <w:t>____________________________________________________________________________________</w:t>
      </w:r>
    </w:p>
    <w:p w:rsidR="00D333BC" w:rsidRDefault="00D333BC" w:rsidP="00530807">
      <w:pPr>
        <w:pStyle w:val="BodyTextL50"/>
        <w:rPr>
          <w:rStyle w:val="AnswerGray"/>
          <w:b/>
        </w:rPr>
      </w:pPr>
    </w:p>
    <w:p w:rsidR="00D333BC" w:rsidRPr="00B1338E" w:rsidRDefault="00D333BC" w:rsidP="00530807">
      <w:pPr>
        <w:pStyle w:val="BodyTextL50"/>
        <w:rPr>
          <w:rStyle w:val="AnswerGray"/>
          <w:b/>
        </w:rPr>
      </w:pPr>
    </w:p>
    <w:p w:rsidR="00B1338E" w:rsidRDefault="00B1338E" w:rsidP="00530807">
      <w:pPr>
        <w:pStyle w:val="SubStepAlpha"/>
        <w:keepNext/>
      </w:pPr>
      <w:r>
        <w:t>Pesquise os serviços que você listou acima. Esses serviços são gratuitos?</w:t>
      </w:r>
      <w:r w:rsidR="005F58BC">
        <w:t xml:space="preserve"> Justifique.</w:t>
      </w:r>
    </w:p>
    <w:p w:rsidR="002540AA" w:rsidRDefault="002540AA" w:rsidP="00530807">
      <w:pPr>
        <w:pStyle w:val="BodyTextL50"/>
        <w:keepNext/>
      </w:pPr>
      <w:r>
        <w:t>____________________________________________________________________________________</w:t>
      </w:r>
    </w:p>
    <w:p w:rsidR="002540AA" w:rsidRDefault="002540AA" w:rsidP="00530807">
      <w:pPr>
        <w:pStyle w:val="BodyTextL50"/>
        <w:keepNext/>
      </w:pPr>
      <w:r>
        <w:t>____________________________________________________________________________________</w:t>
      </w:r>
    </w:p>
    <w:p w:rsidR="00B1338E" w:rsidRDefault="00B1338E" w:rsidP="00530807">
      <w:pPr>
        <w:pStyle w:val="BodyTextL50"/>
        <w:rPr>
          <w:rStyle w:val="AnswerGray"/>
        </w:rPr>
      </w:pPr>
    </w:p>
    <w:p w:rsidR="00B1338E" w:rsidRDefault="00B1338E" w:rsidP="00530807">
      <w:pPr>
        <w:pStyle w:val="SubStepAlpha"/>
        <w:keepNext/>
      </w:pPr>
      <w:r>
        <w:t>Os serviços listados dependem de uma plataforma?</w:t>
      </w:r>
    </w:p>
    <w:p w:rsidR="002540AA" w:rsidRDefault="002540AA" w:rsidP="00530807">
      <w:pPr>
        <w:pStyle w:val="BodyTextL50"/>
        <w:keepNext/>
      </w:pPr>
      <w:r>
        <w:t>____________________________________________________________________________________</w:t>
      </w:r>
    </w:p>
    <w:p w:rsidR="002540AA" w:rsidRDefault="002540AA" w:rsidP="00530807">
      <w:pPr>
        <w:pStyle w:val="BodyTextL50"/>
        <w:keepNext/>
      </w:pPr>
      <w:r>
        <w:t>____________________________________________________________________________________</w:t>
      </w:r>
    </w:p>
    <w:p w:rsidR="00B1338E" w:rsidRDefault="00B1338E" w:rsidP="00530807">
      <w:pPr>
        <w:pStyle w:val="BodyTextL50"/>
        <w:rPr>
          <w:rStyle w:val="AnswerGray"/>
        </w:rPr>
      </w:pPr>
    </w:p>
    <w:p w:rsidR="00B1338E" w:rsidRDefault="00B1338E" w:rsidP="00530807">
      <w:pPr>
        <w:pStyle w:val="SubStepAlpha"/>
        <w:keepNext/>
      </w:pPr>
      <w:r>
        <w:lastRenderedPageBreak/>
        <w:t xml:space="preserve">Você pode acessar seus dados de todos os seus dispositivos (desktop, laptop, </w:t>
      </w:r>
      <w:r w:rsidR="00523B50">
        <w:t>smartphone</w:t>
      </w:r>
      <w:r>
        <w:t>)?</w:t>
      </w:r>
    </w:p>
    <w:p w:rsidR="002540AA" w:rsidRDefault="002540AA" w:rsidP="00530807">
      <w:pPr>
        <w:pStyle w:val="BodyTextL50"/>
        <w:keepNext/>
      </w:pPr>
      <w:r>
        <w:t>____________________________________________________________________________________</w:t>
      </w:r>
    </w:p>
    <w:p w:rsidR="002540AA" w:rsidRDefault="002540AA" w:rsidP="00530807">
      <w:pPr>
        <w:pStyle w:val="BodyTextL50"/>
        <w:keepNext/>
      </w:pPr>
      <w:r>
        <w:t>____________________________________________________________________________________</w:t>
      </w:r>
    </w:p>
    <w:p w:rsidR="00B1338E" w:rsidRPr="00B1338E" w:rsidRDefault="00B1338E" w:rsidP="00530807">
      <w:pPr>
        <w:pStyle w:val="BodyTextL50"/>
        <w:rPr>
          <w:rStyle w:val="AnswerGray"/>
        </w:rPr>
      </w:pPr>
    </w:p>
    <w:p w:rsidR="00B1338E" w:rsidRDefault="00B1338E" w:rsidP="00B1338E">
      <w:pPr>
        <w:pStyle w:val="StepHead"/>
      </w:pPr>
      <w:r>
        <w:t>Usando Backup e Restauração, para fazer backup de dados para a nuvem</w:t>
      </w:r>
    </w:p>
    <w:p w:rsidR="00B1338E" w:rsidRDefault="00B1338E" w:rsidP="005D5CC2">
      <w:pPr>
        <w:pStyle w:val="BodyTextL25"/>
        <w:jc w:val="both"/>
      </w:pPr>
      <w:r>
        <w:t>Escolha um serviço que atenda às suas necessidades e faça o backup da pasta Documentos para a nuvem. Observe que o Dropbox e o OneDrive permitem que você crie uma pasta em seu computador que funciona como um link para a unidade da nuvem. Uma vez criados, os arquivos copiados para a pasta são automaticamente carregados para a nuvem pelo serviço do cliente da nuvem que está sempre em execução. Esta configuração é muito conveniente porque você pode usar as ferramentas de backup da sua escolha para agendar backups na nuvem. Para usar o Backup e Restauração do Windows para fazer backup de seus arquivos para o Dropbox, siga as etapas abaixo:</w:t>
      </w:r>
    </w:p>
    <w:p w:rsidR="008B48F0" w:rsidRDefault="00B1338E" w:rsidP="005D5CC2">
      <w:pPr>
        <w:pStyle w:val="SubStepAlpha"/>
        <w:jc w:val="both"/>
      </w:pPr>
      <w:r>
        <w:t xml:space="preserve">Acesse </w:t>
      </w:r>
      <w:hyperlink r:id="rId8" w:history="1">
        <w:r>
          <w:rPr>
            <w:rStyle w:val="Hyperlink"/>
          </w:rPr>
          <w:t>http://dropbox.com</w:t>
        </w:r>
      </w:hyperlink>
      <w:r>
        <w:t xml:space="preserve"> e cadastre-se no Dropbox gratuitamente.</w:t>
      </w:r>
    </w:p>
    <w:p w:rsidR="00B1338E" w:rsidRDefault="00B1338E" w:rsidP="005D5CC2">
      <w:pPr>
        <w:pStyle w:val="SubStepAlpha"/>
        <w:jc w:val="both"/>
      </w:pPr>
      <w:r>
        <w:t>Depois que a conta é criada, o Dropbox exibe todos os arquivos armazenados em sua conta. Clique em</w:t>
      </w:r>
      <w:r>
        <w:rPr>
          <w:b/>
        </w:rPr>
        <w:t xml:space="preserve"> seu nome</w:t>
      </w:r>
      <w:r>
        <w:t xml:space="preserve"> e clique em </w:t>
      </w:r>
      <w:r>
        <w:rPr>
          <w:b/>
        </w:rPr>
        <w:t>Instalar</w:t>
      </w:r>
      <w:r>
        <w:t xml:space="preserve"> para fazer download e instalar o cliente do Dropbox apropriado para o seu sistema operacional.</w:t>
      </w:r>
    </w:p>
    <w:p w:rsidR="006E0FF3" w:rsidRDefault="00961FD3" w:rsidP="005D5CC2">
      <w:pPr>
        <w:pStyle w:val="SubStepAlpha"/>
        <w:jc w:val="both"/>
      </w:pPr>
      <w:r>
        <w:t>Abra o programa baixado para instalar o cliente.</w:t>
      </w:r>
    </w:p>
    <w:p w:rsidR="00243CB6" w:rsidRDefault="006E0FF3" w:rsidP="005D5CC2">
      <w:pPr>
        <w:pStyle w:val="SubStepAlpha"/>
        <w:jc w:val="both"/>
      </w:pPr>
      <w:r>
        <w:t>Depois que a instalação estiver concluída, o cliente do Dropbox criará uma pasta chamada Dropbox dentro da pasta Início. Observe que todos os arquivos copiados para a pasta recém-criada serão copiados automaticamente para os servidores hospedados na nuvem do Dropbox.</w:t>
      </w:r>
    </w:p>
    <w:p w:rsidR="006E0FF3" w:rsidRDefault="00243CB6" w:rsidP="005D5CC2">
      <w:pPr>
        <w:pStyle w:val="SubStepAlpha"/>
        <w:jc w:val="both"/>
      </w:pPr>
      <w:r>
        <w:t xml:space="preserve">Abra o </w:t>
      </w:r>
      <w:r>
        <w:rPr>
          <w:b/>
        </w:rPr>
        <w:t>Backup e Restauração do Windows</w:t>
      </w:r>
      <w:r>
        <w:t xml:space="preserve"> e configure-o para usar a nova pasta do Dropbox como um destino de backup. </w:t>
      </w:r>
    </w:p>
    <w:p w:rsidR="00243CB6" w:rsidRDefault="00243CB6" w:rsidP="00530807">
      <w:pPr>
        <w:pStyle w:val="LabSection"/>
      </w:pPr>
      <w:r>
        <w:t>Reflexão</w:t>
      </w:r>
    </w:p>
    <w:p w:rsidR="002540AA" w:rsidRDefault="002540AA" w:rsidP="00530807">
      <w:pPr>
        <w:pStyle w:val="ReflectionQ"/>
      </w:pPr>
      <w:r>
        <w:t>Quais são os benefícios de fazer o backup de dados em</w:t>
      </w:r>
      <w:r w:rsidR="00BC79FA">
        <w:t xml:space="preserve"> </w:t>
      </w:r>
      <w:r>
        <w:t>uma unidade externa local?</w:t>
      </w:r>
    </w:p>
    <w:p w:rsidR="002540AA" w:rsidRDefault="002540AA" w:rsidP="00530807">
      <w:pPr>
        <w:pStyle w:val="BodyTextL25"/>
      </w:pPr>
      <w:r>
        <w:t>_______________________________________________________________________________________</w:t>
      </w:r>
    </w:p>
    <w:p w:rsidR="002540AA" w:rsidRDefault="002540AA" w:rsidP="00530807">
      <w:pPr>
        <w:pStyle w:val="BodyTextL25"/>
      </w:pPr>
      <w:r>
        <w:t>_______________________________________________________________________________________</w:t>
      </w:r>
    </w:p>
    <w:p w:rsidR="002540AA" w:rsidRPr="00E21898" w:rsidRDefault="002540AA" w:rsidP="00200BB3">
      <w:pPr>
        <w:pStyle w:val="BodyTextL25"/>
        <w:ind w:rightChars="71" w:right="156"/>
        <w:rPr>
          <w:rStyle w:val="AnswerGray"/>
        </w:rPr>
      </w:pPr>
    </w:p>
    <w:p w:rsidR="002540AA" w:rsidRDefault="002540AA" w:rsidP="00530807">
      <w:pPr>
        <w:pStyle w:val="ReflectionQ"/>
      </w:pPr>
      <w:r>
        <w:t>Quais são as desvantagens de fazer o backup de dados em uma unidade externa local?</w:t>
      </w:r>
    </w:p>
    <w:p w:rsidR="002540AA" w:rsidRDefault="002540AA" w:rsidP="00530807">
      <w:pPr>
        <w:pStyle w:val="BodyTextL25"/>
      </w:pPr>
      <w:r>
        <w:t>_______________________________________________________________________________________</w:t>
      </w:r>
    </w:p>
    <w:p w:rsidR="002540AA" w:rsidRDefault="002540AA" w:rsidP="00530807">
      <w:pPr>
        <w:pStyle w:val="BodyTextL25"/>
      </w:pPr>
      <w:r>
        <w:t>_______________________________________________________________________________________</w:t>
      </w:r>
    </w:p>
    <w:p w:rsidR="002540AA" w:rsidRDefault="002540AA" w:rsidP="00200BB3">
      <w:pPr>
        <w:pStyle w:val="BodyTextL25"/>
        <w:ind w:rightChars="71" w:right="156"/>
        <w:rPr>
          <w:rStyle w:val="AnswerGray"/>
          <w:b/>
          <w:bCs/>
          <w:iCs/>
        </w:rPr>
      </w:pPr>
    </w:p>
    <w:p w:rsidR="00243CB6" w:rsidRDefault="00243CB6" w:rsidP="00530807">
      <w:pPr>
        <w:pStyle w:val="ReflectionQ"/>
        <w:keepNext/>
      </w:pPr>
      <w:r>
        <w:t>Quais são os benefícios de fazer backup de dados em uma unidade baseada em nuvem?</w:t>
      </w:r>
    </w:p>
    <w:p w:rsidR="002540AA" w:rsidRPr="008979AE" w:rsidRDefault="002540AA" w:rsidP="00530807">
      <w:pPr>
        <w:pStyle w:val="BodyTextL25"/>
        <w:keepNext/>
      </w:pPr>
      <w:r>
        <w:t>_______________________________________________________________________________________</w:t>
      </w:r>
    </w:p>
    <w:p w:rsidR="002540AA" w:rsidRPr="008979AE" w:rsidRDefault="002540AA" w:rsidP="00530807">
      <w:pPr>
        <w:pStyle w:val="BodyTextL25"/>
        <w:keepNext/>
      </w:pPr>
      <w:r>
        <w:t>_______________________________________________________________________________________</w:t>
      </w:r>
    </w:p>
    <w:p w:rsidR="00243CB6" w:rsidRPr="002540AA" w:rsidRDefault="00243CB6" w:rsidP="00530807">
      <w:pPr>
        <w:pStyle w:val="BodyTextL25"/>
        <w:rPr>
          <w:rStyle w:val="AnswerGray"/>
        </w:rPr>
      </w:pPr>
    </w:p>
    <w:p w:rsidR="00243CB6" w:rsidRDefault="00243CB6" w:rsidP="00530807">
      <w:pPr>
        <w:pStyle w:val="ReflectionQ"/>
        <w:keepNext/>
      </w:pPr>
      <w:r>
        <w:t>Quais são as desvantagens de fazer backup de dados em uma unidade em nuvem?</w:t>
      </w:r>
    </w:p>
    <w:p w:rsidR="002540AA" w:rsidRPr="00047130" w:rsidRDefault="002540AA" w:rsidP="00530807">
      <w:pPr>
        <w:pStyle w:val="BodyTextL25"/>
        <w:keepNext/>
      </w:pPr>
      <w:r>
        <w:t>_______________________________________________________________________________________</w:t>
      </w:r>
    </w:p>
    <w:p w:rsidR="008B48F0" w:rsidRPr="002722F5" w:rsidRDefault="002540AA" w:rsidP="002722F5">
      <w:pPr>
        <w:pStyle w:val="BodyTextL25"/>
        <w:keepNext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sectPr w:rsidR="008B48F0" w:rsidRPr="002722F5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DC8" w:rsidRDefault="00FB6DC8" w:rsidP="0090659A">
      <w:pPr>
        <w:spacing w:after="0" w:line="240" w:lineRule="auto"/>
      </w:pPr>
      <w:r>
        <w:separator/>
      </w:r>
    </w:p>
    <w:p w:rsidR="00FB6DC8" w:rsidRDefault="00FB6DC8"/>
    <w:p w:rsidR="00FB6DC8" w:rsidRDefault="00FB6DC8"/>
    <w:p w:rsidR="00FB6DC8" w:rsidRDefault="00FB6DC8"/>
    <w:p w:rsidR="00FB6DC8" w:rsidRDefault="00FB6DC8"/>
  </w:endnote>
  <w:endnote w:type="continuationSeparator" w:id="0">
    <w:p w:rsidR="00FB6DC8" w:rsidRDefault="00FB6DC8" w:rsidP="0090659A">
      <w:pPr>
        <w:spacing w:after="0" w:line="240" w:lineRule="auto"/>
      </w:pPr>
      <w:r>
        <w:continuationSeparator/>
      </w:r>
    </w:p>
    <w:p w:rsidR="00FB6DC8" w:rsidRDefault="00FB6DC8"/>
    <w:p w:rsidR="00FB6DC8" w:rsidRDefault="00FB6DC8"/>
    <w:p w:rsidR="00FB6DC8" w:rsidRDefault="00FB6DC8"/>
    <w:p w:rsidR="00FB6DC8" w:rsidRDefault="00FB6D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E1F" w:rsidRPr="0090659A" w:rsidRDefault="00F16B93" w:rsidP="00D26335">
    <w:pPr>
      <w:pStyle w:val="Rodap"/>
      <w:rPr>
        <w:szCs w:val="16"/>
      </w:rPr>
    </w:pPr>
    <w:r>
      <w:sym w:font="Symbol" w:char="F0E3"/>
    </w:r>
    <w:r>
      <w:t xml:space="preserve"> Cisco e/ou suas afiliadas. Todos os direitos reservados. Confidencial da Cisco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26335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26335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E1F" w:rsidRPr="0090659A" w:rsidRDefault="00F16B93" w:rsidP="00D26335">
    <w:pPr>
      <w:pStyle w:val="Rodap"/>
      <w:rPr>
        <w:szCs w:val="16"/>
      </w:rPr>
    </w:pPr>
    <w:r>
      <w:sym w:font="Symbol" w:char="F0E3"/>
    </w:r>
    <w:r>
      <w:t xml:space="preserve"> Cisco e/ou suas afiliadas. Todos os direitos reservados. Confidencial da Cisco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2633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26335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>
      <w:rPr>
        <w:color w:val="00B0F0"/>
      </w:rPr>
      <w:t>www.netacad.com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DC8" w:rsidRDefault="00FB6DC8" w:rsidP="0090659A">
      <w:pPr>
        <w:spacing w:after="0" w:line="240" w:lineRule="auto"/>
      </w:pPr>
      <w:r>
        <w:separator/>
      </w:r>
    </w:p>
    <w:p w:rsidR="00FB6DC8" w:rsidRDefault="00FB6DC8"/>
    <w:p w:rsidR="00FB6DC8" w:rsidRDefault="00FB6DC8"/>
    <w:p w:rsidR="00FB6DC8" w:rsidRDefault="00FB6DC8"/>
    <w:p w:rsidR="00FB6DC8" w:rsidRDefault="00FB6DC8"/>
  </w:footnote>
  <w:footnote w:type="continuationSeparator" w:id="0">
    <w:p w:rsidR="00FB6DC8" w:rsidRDefault="00FB6DC8" w:rsidP="0090659A">
      <w:pPr>
        <w:spacing w:after="0" w:line="240" w:lineRule="auto"/>
      </w:pPr>
      <w:r>
        <w:continuationSeparator/>
      </w:r>
    </w:p>
    <w:p w:rsidR="00FB6DC8" w:rsidRDefault="00FB6DC8"/>
    <w:p w:rsidR="00FB6DC8" w:rsidRDefault="00FB6DC8"/>
    <w:p w:rsidR="00FB6DC8" w:rsidRDefault="00FB6DC8"/>
    <w:p w:rsidR="00FB6DC8" w:rsidRDefault="00FB6D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E1F" w:rsidRDefault="002540AA" w:rsidP="00C52BA6">
    <w:pPr>
      <w:pStyle w:val="PageHead"/>
    </w:pPr>
    <w:r>
      <w:t>Laboratório – Backup de dados para armazenamento externo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E1F" w:rsidRDefault="00F16B93">
    <w:pPr>
      <w:pStyle w:val="Cabealho"/>
    </w:pPr>
    <w:r>
      <w:rPr>
        <w:noProof/>
        <w:lang w:val="en-US" w:eastAsia="zh-CN" w:bidi="th-TH"/>
      </w:rPr>
      <w:drawing>
        <wp:inline distT="0" distB="0" distL="0" distR="0" wp14:anchorId="2729EE19" wp14:editId="0E9FECFB">
          <wp:extent cx="2514600" cy="5797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579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16B93" w:rsidRDefault="00F16B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C303F"/>
    <w:multiLevelType w:val="multilevel"/>
    <w:tmpl w:val="BF02321C"/>
    <w:lvl w:ilvl="0">
      <w:start w:val="1"/>
      <w:numFmt w:val="decimal"/>
      <w:lvlRestart w:val="0"/>
      <w:pStyle w:val="PartHead"/>
      <w:lvlText w:val="Parte %1:"/>
      <w:lvlJc w:val="left"/>
      <w:pPr>
        <w:tabs>
          <w:tab w:val="num" w:pos="1417"/>
        </w:tabs>
        <w:ind w:left="1417" w:hanging="1417"/>
      </w:pPr>
    </w:lvl>
    <w:lvl w:ilvl="1">
      <w:start w:val="1"/>
      <w:numFmt w:val="decimal"/>
      <w:pStyle w:val="StepHead"/>
      <w:lvlText w:val="Etapa %2:"/>
      <w:lvlJc w:val="left"/>
      <w:pPr>
        <w:tabs>
          <w:tab w:val="num" w:pos="1134"/>
        </w:tabs>
        <w:ind w:left="1134" w:hanging="1134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35A442D8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2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2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qQUA3ma98S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4175"/>
    <w:rsid w:val="000059C9"/>
    <w:rsid w:val="000160F7"/>
    <w:rsid w:val="000169D3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6353"/>
    <w:rsid w:val="00040514"/>
    <w:rsid w:val="00041AF6"/>
    <w:rsid w:val="00044E62"/>
    <w:rsid w:val="00046C4E"/>
    <w:rsid w:val="00050BA4"/>
    <w:rsid w:val="00051738"/>
    <w:rsid w:val="00052548"/>
    <w:rsid w:val="00053AA1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0F8F"/>
    <w:rsid w:val="00091E8D"/>
    <w:rsid w:val="000923B7"/>
    <w:rsid w:val="00092C42"/>
    <w:rsid w:val="0009378D"/>
    <w:rsid w:val="00095FE3"/>
    <w:rsid w:val="00097163"/>
    <w:rsid w:val="000A0465"/>
    <w:rsid w:val="000A22C8"/>
    <w:rsid w:val="000B02FD"/>
    <w:rsid w:val="000B1AB3"/>
    <w:rsid w:val="000B2344"/>
    <w:rsid w:val="000B7DE5"/>
    <w:rsid w:val="000D55B4"/>
    <w:rsid w:val="000E0661"/>
    <w:rsid w:val="000E350C"/>
    <w:rsid w:val="000E6418"/>
    <w:rsid w:val="000E65F0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04AC"/>
    <w:rsid w:val="001B1098"/>
    <w:rsid w:val="001B67D8"/>
    <w:rsid w:val="001B6F95"/>
    <w:rsid w:val="001C05A1"/>
    <w:rsid w:val="001C1D9E"/>
    <w:rsid w:val="001C7C3B"/>
    <w:rsid w:val="001D093C"/>
    <w:rsid w:val="001D10E2"/>
    <w:rsid w:val="001D11AE"/>
    <w:rsid w:val="001D1571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33BF"/>
    <w:rsid w:val="001F4627"/>
    <w:rsid w:val="001F5CB8"/>
    <w:rsid w:val="001F7DD8"/>
    <w:rsid w:val="00200BB3"/>
    <w:rsid w:val="00201928"/>
    <w:rsid w:val="002027AE"/>
    <w:rsid w:val="00203E26"/>
    <w:rsid w:val="0020449C"/>
    <w:rsid w:val="00207FFB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36469"/>
    <w:rsid w:val="00242E3A"/>
    <w:rsid w:val="002435C0"/>
    <w:rsid w:val="00243CB6"/>
    <w:rsid w:val="002506CF"/>
    <w:rsid w:val="0025107F"/>
    <w:rsid w:val="002540AA"/>
    <w:rsid w:val="0025428A"/>
    <w:rsid w:val="00257A72"/>
    <w:rsid w:val="00260CD4"/>
    <w:rsid w:val="002638C2"/>
    <w:rsid w:val="002639D8"/>
    <w:rsid w:val="00265F77"/>
    <w:rsid w:val="00266C83"/>
    <w:rsid w:val="00267AD6"/>
    <w:rsid w:val="0027099E"/>
    <w:rsid w:val="002722F5"/>
    <w:rsid w:val="00275F1F"/>
    <w:rsid w:val="002768DC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5C8F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7745"/>
    <w:rsid w:val="00331822"/>
    <w:rsid w:val="00343032"/>
    <w:rsid w:val="0034455D"/>
    <w:rsid w:val="003453F6"/>
    <w:rsid w:val="0034604B"/>
    <w:rsid w:val="00346D17"/>
    <w:rsid w:val="00347972"/>
    <w:rsid w:val="0035469B"/>
    <w:rsid w:val="00355023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9147C"/>
    <w:rsid w:val="00392C65"/>
    <w:rsid w:val="00392ED5"/>
    <w:rsid w:val="003A19DC"/>
    <w:rsid w:val="003A1B45"/>
    <w:rsid w:val="003A58E0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07592"/>
    <w:rsid w:val="0041181B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4ED8"/>
    <w:rsid w:val="00477A80"/>
    <w:rsid w:val="00484105"/>
    <w:rsid w:val="00487E4C"/>
    <w:rsid w:val="0049127C"/>
    <w:rsid w:val="00492BF2"/>
    <w:rsid w:val="004936C2"/>
    <w:rsid w:val="0049379C"/>
    <w:rsid w:val="00496A62"/>
    <w:rsid w:val="004A1CA0"/>
    <w:rsid w:val="004A22E9"/>
    <w:rsid w:val="004A4ACD"/>
    <w:rsid w:val="004A5175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734"/>
    <w:rsid w:val="004E2A5F"/>
    <w:rsid w:val="004E2DDD"/>
    <w:rsid w:val="004E6152"/>
    <w:rsid w:val="004F344A"/>
    <w:rsid w:val="00503369"/>
    <w:rsid w:val="005037B0"/>
    <w:rsid w:val="00504ED4"/>
    <w:rsid w:val="00510639"/>
    <w:rsid w:val="00510E87"/>
    <w:rsid w:val="00516142"/>
    <w:rsid w:val="00520027"/>
    <w:rsid w:val="0052093C"/>
    <w:rsid w:val="00520C37"/>
    <w:rsid w:val="00521B31"/>
    <w:rsid w:val="00521DA7"/>
    <w:rsid w:val="005223FB"/>
    <w:rsid w:val="00522469"/>
    <w:rsid w:val="00523B50"/>
    <w:rsid w:val="0052400A"/>
    <w:rsid w:val="00530807"/>
    <w:rsid w:val="0053411A"/>
    <w:rsid w:val="00536F43"/>
    <w:rsid w:val="00541D13"/>
    <w:rsid w:val="005441BB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76A42"/>
    <w:rsid w:val="00580456"/>
    <w:rsid w:val="00580E73"/>
    <w:rsid w:val="00582D35"/>
    <w:rsid w:val="00583E1F"/>
    <w:rsid w:val="00592DC9"/>
    <w:rsid w:val="00593386"/>
    <w:rsid w:val="00596998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5E2"/>
    <w:rsid w:val="005D391A"/>
    <w:rsid w:val="005D5CC2"/>
    <w:rsid w:val="005D63BF"/>
    <w:rsid w:val="005E3194"/>
    <w:rsid w:val="005E3235"/>
    <w:rsid w:val="005E4176"/>
    <w:rsid w:val="005E65B5"/>
    <w:rsid w:val="005E693C"/>
    <w:rsid w:val="005E6A41"/>
    <w:rsid w:val="005F2F7A"/>
    <w:rsid w:val="005F3AE9"/>
    <w:rsid w:val="005F58BC"/>
    <w:rsid w:val="005F5AE2"/>
    <w:rsid w:val="006007BB"/>
    <w:rsid w:val="00601DC0"/>
    <w:rsid w:val="006034CB"/>
    <w:rsid w:val="0060486D"/>
    <w:rsid w:val="006131CE"/>
    <w:rsid w:val="0061336B"/>
    <w:rsid w:val="00617D6E"/>
    <w:rsid w:val="0062075E"/>
    <w:rsid w:val="00622D61"/>
    <w:rsid w:val="00624198"/>
    <w:rsid w:val="00626704"/>
    <w:rsid w:val="00642815"/>
    <w:rsid w:val="00642827"/>
    <w:rsid w:val="006428E5"/>
    <w:rsid w:val="00643641"/>
    <w:rsid w:val="00644958"/>
    <w:rsid w:val="00651A86"/>
    <w:rsid w:val="00653FA5"/>
    <w:rsid w:val="006575A3"/>
    <w:rsid w:val="00664188"/>
    <w:rsid w:val="00672919"/>
    <w:rsid w:val="00674732"/>
    <w:rsid w:val="006816A9"/>
    <w:rsid w:val="00681E71"/>
    <w:rsid w:val="00685357"/>
    <w:rsid w:val="00686587"/>
    <w:rsid w:val="006871B2"/>
    <w:rsid w:val="006904CF"/>
    <w:rsid w:val="00691816"/>
    <w:rsid w:val="00695EE2"/>
    <w:rsid w:val="0069660B"/>
    <w:rsid w:val="00697BC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0FF3"/>
    <w:rsid w:val="006E6581"/>
    <w:rsid w:val="006E71DF"/>
    <w:rsid w:val="006F1CC4"/>
    <w:rsid w:val="006F2A86"/>
    <w:rsid w:val="006F3163"/>
    <w:rsid w:val="006F4C91"/>
    <w:rsid w:val="00700D82"/>
    <w:rsid w:val="007025FA"/>
    <w:rsid w:val="00705385"/>
    <w:rsid w:val="00705FEC"/>
    <w:rsid w:val="00707223"/>
    <w:rsid w:val="0071147A"/>
    <w:rsid w:val="0071185D"/>
    <w:rsid w:val="007125E6"/>
    <w:rsid w:val="007222AD"/>
    <w:rsid w:val="007267CF"/>
    <w:rsid w:val="00726EE1"/>
    <w:rsid w:val="00731F3F"/>
    <w:rsid w:val="00733BAB"/>
    <w:rsid w:val="00737EEE"/>
    <w:rsid w:val="0074181F"/>
    <w:rsid w:val="007436BF"/>
    <w:rsid w:val="007443E9"/>
    <w:rsid w:val="00745DCE"/>
    <w:rsid w:val="00753D89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76EF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B5C65"/>
    <w:rsid w:val="007C0EE0"/>
    <w:rsid w:val="007C1875"/>
    <w:rsid w:val="007C1B71"/>
    <w:rsid w:val="007C2FBB"/>
    <w:rsid w:val="007C5EF7"/>
    <w:rsid w:val="007C7164"/>
    <w:rsid w:val="007D1984"/>
    <w:rsid w:val="007D2AFE"/>
    <w:rsid w:val="007D5909"/>
    <w:rsid w:val="007E0725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313F3"/>
    <w:rsid w:val="0083305A"/>
    <w:rsid w:val="008357D1"/>
    <w:rsid w:val="008374E6"/>
    <w:rsid w:val="0084006E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4A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532C"/>
    <w:rsid w:val="00896165"/>
    <w:rsid w:val="00896681"/>
    <w:rsid w:val="00896B1B"/>
    <w:rsid w:val="008979AE"/>
    <w:rsid w:val="008A2749"/>
    <w:rsid w:val="008A3A90"/>
    <w:rsid w:val="008B06D4"/>
    <w:rsid w:val="008B48F0"/>
    <w:rsid w:val="008B4F20"/>
    <w:rsid w:val="008B7FFD"/>
    <w:rsid w:val="008C2920"/>
    <w:rsid w:val="008C4307"/>
    <w:rsid w:val="008C55C1"/>
    <w:rsid w:val="008D23DF"/>
    <w:rsid w:val="008D2417"/>
    <w:rsid w:val="008D62EA"/>
    <w:rsid w:val="008D73BF"/>
    <w:rsid w:val="008D7F09"/>
    <w:rsid w:val="008E5B64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ABB"/>
    <w:rsid w:val="00961FD3"/>
    <w:rsid w:val="00963E34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3436"/>
    <w:rsid w:val="009C4976"/>
    <w:rsid w:val="009C5E67"/>
    <w:rsid w:val="009C6ACD"/>
    <w:rsid w:val="009D00FA"/>
    <w:rsid w:val="009D1723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A00D51"/>
    <w:rsid w:val="00A014A3"/>
    <w:rsid w:val="00A0412D"/>
    <w:rsid w:val="00A205C5"/>
    <w:rsid w:val="00A21211"/>
    <w:rsid w:val="00A32C12"/>
    <w:rsid w:val="00A34E7F"/>
    <w:rsid w:val="00A403A9"/>
    <w:rsid w:val="00A43D56"/>
    <w:rsid w:val="00A46F0A"/>
    <w:rsid w:val="00A46F25"/>
    <w:rsid w:val="00A47CC2"/>
    <w:rsid w:val="00A502BA"/>
    <w:rsid w:val="00A52FAB"/>
    <w:rsid w:val="00A57E10"/>
    <w:rsid w:val="00A60146"/>
    <w:rsid w:val="00A6166B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465B"/>
    <w:rsid w:val="00AD68E9"/>
    <w:rsid w:val="00AD75B6"/>
    <w:rsid w:val="00AE54D8"/>
    <w:rsid w:val="00AE56C0"/>
    <w:rsid w:val="00AF0219"/>
    <w:rsid w:val="00AF41CC"/>
    <w:rsid w:val="00AF7F04"/>
    <w:rsid w:val="00B00914"/>
    <w:rsid w:val="00B02A8E"/>
    <w:rsid w:val="00B052EE"/>
    <w:rsid w:val="00B1081F"/>
    <w:rsid w:val="00B1338E"/>
    <w:rsid w:val="00B13B4E"/>
    <w:rsid w:val="00B16E11"/>
    <w:rsid w:val="00B27499"/>
    <w:rsid w:val="00B3010D"/>
    <w:rsid w:val="00B309F9"/>
    <w:rsid w:val="00B34308"/>
    <w:rsid w:val="00B34533"/>
    <w:rsid w:val="00B34EF1"/>
    <w:rsid w:val="00B35151"/>
    <w:rsid w:val="00B35776"/>
    <w:rsid w:val="00B3793F"/>
    <w:rsid w:val="00B428BA"/>
    <w:rsid w:val="00B433F2"/>
    <w:rsid w:val="00B458E8"/>
    <w:rsid w:val="00B465DB"/>
    <w:rsid w:val="00B517A9"/>
    <w:rsid w:val="00B51C01"/>
    <w:rsid w:val="00B5397B"/>
    <w:rsid w:val="00B62809"/>
    <w:rsid w:val="00B659A4"/>
    <w:rsid w:val="00B7675A"/>
    <w:rsid w:val="00B76FF7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79FA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330B"/>
    <w:rsid w:val="00C23E16"/>
    <w:rsid w:val="00C26833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750"/>
    <w:rsid w:val="00C47F2E"/>
    <w:rsid w:val="00C52BA6"/>
    <w:rsid w:val="00C5747F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703FD"/>
    <w:rsid w:val="00C84E9A"/>
    <w:rsid w:val="00C90311"/>
    <w:rsid w:val="00C91C26"/>
    <w:rsid w:val="00C92967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6C5"/>
    <w:rsid w:val="00CE36A7"/>
    <w:rsid w:val="00CE36AF"/>
    <w:rsid w:val="00CE54DD"/>
    <w:rsid w:val="00CE6B7C"/>
    <w:rsid w:val="00CF0DA5"/>
    <w:rsid w:val="00CF3043"/>
    <w:rsid w:val="00CF484B"/>
    <w:rsid w:val="00CF5D31"/>
    <w:rsid w:val="00CF5F3B"/>
    <w:rsid w:val="00CF791A"/>
    <w:rsid w:val="00D00B6C"/>
    <w:rsid w:val="00D00D7D"/>
    <w:rsid w:val="00D1133C"/>
    <w:rsid w:val="00D139C8"/>
    <w:rsid w:val="00D141DD"/>
    <w:rsid w:val="00D17F81"/>
    <w:rsid w:val="00D20B47"/>
    <w:rsid w:val="00D2501B"/>
    <w:rsid w:val="00D26335"/>
    <w:rsid w:val="00D2758C"/>
    <w:rsid w:val="00D275CA"/>
    <w:rsid w:val="00D2789B"/>
    <w:rsid w:val="00D333BC"/>
    <w:rsid w:val="00D345AB"/>
    <w:rsid w:val="00D37E60"/>
    <w:rsid w:val="00D40C5F"/>
    <w:rsid w:val="00D41566"/>
    <w:rsid w:val="00D458EC"/>
    <w:rsid w:val="00D46837"/>
    <w:rsid w:val="00D501B0"/>
    <w:rsid w:val="00D50F35"/>
    <w:rsid w:val="00D52582"/>
    <w:rsid w:val="00D5395A"/>
    <w:rsid w:val="00D56A0E"/>
    <w:rsid w:val="00D57AD3"/>
    <w:rsid w:val="00D62935"/>
    <w:rsid w:val="00D635FE"/>
    <w:rsid w:val="00D70085"/>
    <w:rsid w:val="00D729DE"/>
    <w:rsid w:val="00D75B6A"/>
    <w:rsid w:val="00D81719"/>
    <w:rsid w:val="00D81ACF"/>
    <w:rsid w:val="00D84BDA"/>
    <w:rsid w:val="00D855C8"/>
    <w:rsid w:val="00D85A7A"/>
    <w:rsid w:val="00D86B3B"/>
    <w:rsid w:val="00D876A8"/>
    <w:rsid w:val="00D87F26"/>
    <w:rsid w:val="00D9256C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3619"/>
    <w:rsid w:val="00DC4A30"/>
    <w:rsid w:val="00DC6050"/>
    <w:rsid w:val="00DD3086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40F"/>
    <w:rsid w:val="00E56510"/>
    <w:rsid w:val="00E61A99"/>
    <w:rsid w:val="00E62AE9"/>
    <w:rsid w:val="00E62EA8"/>
    <w:rsid w:val="00E67A6E"/>
    <w:rsid w:val="00E71B43"/>
    <w:rsid w:val="00E80AA6"/>
    <w:rsid w:val="00E81612"/>
    <w:rsid w:val="00E87D18"/>
    <w:rsid w:val="00E87D62"/>
    <w:rsid w:val="00E92793"/>
    <w:rsid w:val="00EA486E"/>
    <w:rsid w:val="00EA4FA3"/>
    <w:rsid w:val="00EB001B"/>
    <w:rsid w:val="00EB3082"/>
    <w:rsid w:val="00EB3E42"/>
    <w:rsid w:val="00EB6C33"/>
    <w:rsid w:val="00EB6F21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0CF8"/>
    <w:rsid w:val="00F01714"/>
    <w:rsid w:val="00F0258F"/>
    <w:rsid w:val="00F025B0"/>
    <w:rsid w:val="00F02D06"/>
    <w:rsid w:val="00F05336"/>
    <w:rsid w:val="00F056E5"/>
    <w:rsid w:val="00F06FDD"/>
    <w:rsid w:val="00F10819"/>
    <w:rsid w:val="00F16B93"/>
    <w:rsid w:val="00F16F35"/>
    <w:rsid w:val="00F2229D"/>
    <w:rsid w:val="00F240B0"/>
    <w:rsid w:val="00F25ABB"/>
    <w:rsid w:val="00F27963"/>
    <w:rsid w:val="00F30446"/>
    <w:rsid w:val="00F406D4"/>
    <w:rsid w:val="00F4135D"/>
    <w:rsid w:val="00F41F1B"/>
    <w:rsid w:val="00F46BD9"/>
    <w:rsid w:val="00F5626C"/>
    <w:rsid w:val="00F60BE0"/>
    <w:rsid w:val="00F60E11"/>
    <w:rsid w:val="00F6280E"/>
    <w:rsid w:val="00F7050A"/>
    <w:rsid w:val="00F75533"/>
    <w:rsid w:val="00F76808"/>
    <w:rsid w:val="00F84C28"/>
    <w:rsid w:val="00F85D82"/>
    <w:rsid w:val="00F92728"/>
    <w:rsid w:val="00F945D7"/>
    <w:rsid w:val="00F94702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B6DC8"/>
    <w:rsid w:val="00FC0581"/>
    <w:rsid w:val="00FC70C2"/>
    <w:rsid w:val="00FD33AB"/>
    <w:rsid w:val="00FD4724"/>
    <w:rsid w:val="00FD4A68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C38E70D-524E-4058-8CE3-2E7980A0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1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D26335"/>
    <w:pPr>
      <w:tabs>
        <w:tab w:val="right" w:pos="7797"/>
        <w:tab w:val="right" w:pos="1008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D26335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PargrafodaLista"/>
    <w:next w:val="BodyTextL25"/>
    <w:qFormat/>
    <w:rsid w:val="002C475E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character" w:customStyle="1" w:styleId="Ttulo3Char">
    <w:name w:val="Título 3 Char"/>
    <w:link w:val="Ttulo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Remissivo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Fontepargpadro"/>
    <w:uiPriority w:val="99"/>
    <w:unhideWhenUsed/>
    <w:rsid w:val="00E2189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F7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opbox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36A878-BAA9-4D77-9CF8-F241A744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</Template>
  <TotalTime>59</TotalTime>
  <Pages>3</Pages>
  <Words>1100</Words>
  <Characters>5941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Everson Denis</cp:lastModifiedBy>
  <cp:revision>26</cp:revision>
  <cp:lastPrinted>2014-06-20T22:17:00Z</cp:lastPrinted>
  <dcterms:created xsi:type="dcterms:W3CDTF">2018-08-25T00:46:00Z</dcterms:created>
  <dcterms:modified xsi:type="dcterms:W3CDTF">2020-05-25T15:14:00Z</dcterms:modified>
</cp:coreProperties>
</file>